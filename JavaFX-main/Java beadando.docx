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73DEE" w14:textId="77777777" w:rsidR="00163435" w:rsidRPr="00163435" w:rsidRDefault="00676B66" w:rsidP="00676B66">
      <w:pPr>
        <w:jc w:val="center"/>
        <w:textAlignment w:val="baseline"/>
        <w:rPr>
          <w:rFonts w:ascii="Segoe UI" w:eastAsia="Times New Roman" w:hAnsi="Segoe UI" w:cs="Segoe UI"/>
          <w:b/>
          <w:bCs/>
          <w:sz w:val="56"/>
          <w:szCs w:val="56"/>
          <w:lang w:eastAsia="hu-HU"/>
        </w:rPr>
      </w:pPr>
      <w:r w:rsidRPr="00163435">
        <w:rPr>
          <w:rFonts w:ascii="Segoe UI" w:eastAsia="Times New Roman" w:hAnsi="Segoe UI" w:cs="Segoe UI"/>
          <w:b/>
          <w:bCs/>
          <w:sz w:val="56"/>
          <w:szCs w:val="56"/>
          <w:lang w:eastAsia="hu-HU"/>
        </w:rPr>
        <w:t>Neumann János Egyetem</w:t>
      </w:r>
    </w:p>
    <w:p w14:paraId="421F36AA" w14:textId="090FB732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 </w:t>
      </w: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 </w:t>
      </w:r>
    </w:p>
    <w:p w14:paraId="13984545" w14:textId="77777777" w:rsidR="00163435" w:rsidRPr="00163435" w:rsidRDefault="00163435" w:rsidP="00676B66">
      <w:pPr>
        <w:jc w:val="center"/>
        <w:textAlignment w:val="baseline"/>
        <w:rPr>
          <w:rFonts w:ascii="Segoe UI" w:eastAsia="Times New Roman" w:hAnsi="Segoe UI" w:cs="Segoe UI"/>
          <w:b/>
          <w:sz w:val="32"/>
          <w:szCs w:val="32"/>
          <w:lang w:eastAsia="hu-HU"/>
        </w:rPr>
      </w:pPr>
      <w:r w:rsidRPr="00163435">
        <w:rPr>
          <w:rFonts w:ascii="Segoe UI" w:eastAsia="Times New Roman" w:hAnsi="Segoe UI" w:cs="Segoe UI"/>
          <w:b/>
          <w:sz w:val="32"/>
          <w:szCs w:val="32"/>
          <w:lang w:eastAsia="hu-HU"/>
        </w:rPr>
        <w:t>Dinh Tuan Hoang</w:t>
      </w:r>
    </w:p>
    <w:p w14:paraId="71B16630" w14:textId="7C18941E" w:rsidR="00676B66" w:rsidRPr="00163435" w:rsidRDefault="00163435" w:rsidP="00676B66">
      <w:pPr>
        <w:jc w:val="center"/>
        <w:textAlignment w:val="baseline"/>
        <w:rPr>
          <w:rFonts w:ascii="Segoe UI" w:eastAsia="Times New Roman" w:hAnsi="Segoe UI" w:cs="Segoe UI"/>
          <w:b/>
          <w:sz w:val="32"/>
          <w:szCs w:val="32"/>
          <w:lang w:eastAsia="hu-HU"/>
        </w:rPr>
      </w:pPr>
      <w:r w:rsidRPr="00163435">
        <w:rPr>
          <w:rFonts w:ascii="Segoe UI" w:eastAsia="Times New Roman" w:hAnsi="Segoe UI" w:cs="Segoe UI"/>
          <w:b/>
          <w:sz w:val="32"/>
          <w:szCs w:val="32"/>
          <w:lang w:eastAsia="hu-HU"/>
        </w:rPr>
        <w:t>-T8SKHC-</w:t>
      </w:r>
      <w:r w:rsidR="00676B66" w:rsidRPr="00163435">
        <w:rPr>
          <w:rFonts w:ascii="Segoe UI" w:eastAsia="Times New Roman" w:hAnsi="Segoe UI" w:cs="Segoe UI"/>
          <w:b/>
          <w:sz w:val="32"/>
          <w:szCs w:val="32"/>
          <w:lang w:eastAsia="hu-HU"/>
        </w:rPr>
        <w:t>  </w:t>
      </w:r>
    </w:p>
    <w:p w14:paraId="690E0D11" w14:textId="77777777" w:rsidR="00676B66" w:rsidRPr="00676B66" w:rsidRDefault="00676B66" w:rsidP="00676B66">
      <w:pPr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Calibri" w:eastAsia="Times New Roman" w:hAnsi="Calibri" w:cs="Calibri"/>
          <w:sz w:val="22"/>
          <w:lang w:eastAsia="hu-HU"/>
        </w:rPr>
        <w:t> </w:t>
      </w:r>
    </w:p>
    <w:p w14:paraId="2007B776" w14:textId="1945F9E4" w:rsidR="005265A3" w:rsidRDefault="00163435" w:rsidP="005265A3">
      <w:pPr>
        <w:jc w:val="center"/>
        <w:textAlignment w:val="baseline"/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</w:pPr>
      <w:r w:rsidRPr="00163435">
        <w:rPr>
          <w:rFonts w:ascii="Segoe UI" w:eastAsia="Times New Roman" w:hAnsi="Segoe UI" w:cs="Segoe UI"/>
          <w:b/>
          <w:bCs/>
          <w:sz w:val="32"/>
          <w:szCs w:val="32"/>
          <w:lang w:eastAsia="hu-HU"/>
        </w:rPr>
        <w:t>Git Repository address</w:t>
      </w:r>
      <w:r w:rsidR="00676B66"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:</w:t>
      </w:r>
    </w:p>
    <w:p w14:paraId="084A9251" w14:textId="11EC6459" w:rsidR="00163435" w:rsidRDefault="00962264" w:rsidP="002261B5">
      <w:pPr>
        <w:jc w:val="center"/>
        <w:textAlignment w:val="baseline"/>
      </w:pPr>
      <w:r w:rsidRPr="00962264">
        <w:t>https://github.com/Blacka61/Java_beadando</w:t>
      </w:r>
    </w:p>
    <w:p w14:paraId="2FDBCFAB" w14:textId="77777777" w:rsidR="00163435" w:rsidRDefault="00163435" w:rsidP="00163435">
      <w:pPr>
        <w:textAlignment w:val="baseline"/>
      </w:pPr>
    </w:p>
    <w:p w14:paraId="34534674" w14:textId="77777777" w:rsidR="00163435" w:rsidRDefault="00163435" w:rsidP="00163435">
      <w:pPr>
        <w:textAlignment w:val="baseline"/>
      </w:pPr>
    </w:p>
    <w:p w14:paraId="7A988A64" w14:textId="77777777" w:rsidR="00163435" w:rsidRDefault="00163435" w:rsidP="002261B5">
      <w:pPr>
        <w:jc w:val="center"/>
        <w:textAlignment w:val="baseline"/>
      </w:pPr>
    </w:p>
    <w:p w14:paraId="6665D422" w14:textId="77777777" w:rsidR="00A24DC8" w:rsidRDefault="00676B66" w:rsidP="00A24DC8">
      <w:pPr>
        <w:textAlignment w:val="baseline"/>
      </w:pPr>
      <w:r>
        <w:br w:type="page"/>
      </w:r>
      <w:bookmarkStart w:id="0" w:name="_GoBack"/>
      <w:bookmarkEnd w:id="0"/>
    </w:p>
    <w:p w14:paraId="6B8802C7" w14:textId="77777777" w:rsidR="00A24DC8" w:rsidRDefault="00A24DC8" w:rsidP="00A24DC8">
      <w:pPr>
        <w:textAlignment w:val="baseline"/>
      </w:pPr>
    </w:p>
    <w:p w14:paraId="5BDF71BF" w14:textId="77777777" w:rsidR="00A24DC8" w:rsidRPr="00803C16" w:rsidRDefault="00A24DC8" w:rsidP="00A24DC8">
      <w:pPr>
        <w:textAlignment w:val="baseline"/>
        <w:rPr>
          <w:b/>
          <w:sz w:val="36"/>
          <w:szCs w:val="36"/>
        </w:rPr>
      </w:pPr>
      <w:r w:rsidRPr="00803C16">
        <w:rPr>
          <w:b/>
          <w:sz w:val="36"/>
          <w:szCs w:val="36"/>
        </w:rPr>
        <w:t>Contents:</w:t>
      </w:r>
    </w:p>
    <w:p w14:paraId="261B8421" w14:textId="77777777" w:rsidR="00A24DC8" w:rsidRDefault="00A24DC8" w:rsidP="00A24DC8">
      <w:pPr>
        <w:textAlignment w:val="baseline"/>
        <w:rPr>
          <w:sz w:val="36"/>
          <w:szCs w:val="36"/>
        </w:rPr>
      </w:pPr>
    </w:p>
    <w:p w14:paraId="08A8B45E" w14:textId="77777777" w:rsidR="00A24DC8" w:rsidRPr="00803C16" w:rsidRDefault="00A24DC8" w:rsidP="00A24DC8">
      <w:pPr>
        <w:textAlignment w:val="baseline"/>
        <w:rPr>
          <w:b/>
          <w:sz w:val="28"/>
          <w:szCs w:val="28"/>
        </w:rPr>
      </w:pPr>
      <w:r w:rsidRPr="00803C16">
        <w:rPr>
          <w:b/>
          <w:sz w:val="28"/>
          <w:szCs w:val="28"/>
        </w:rPr>
        <w:t>1. DETAIL TASK DESCRIPTION</w:t>
      </w:r>
      <w:r w:rsidRPr="00803C16">
        <w:rPr>
          <w:b/>
          <w:sz w:val="28"/>
          <w:szCs w:val="28"/>
        </w:rPr>
        <w:tab/>
      </w:r>
    </w:p>
    <w:p w14:paraId="4B1C2D79" w14:textId="77777777" w:rsidR="00A24DC8" w:rsidRPr="00803C16" w:rsidRDefault="00A24DC8" w:rsidP="00A24DC8">
      <w:pPr>
        <w:textAlignment w:val="baseline"/>
        <w:rPr>
          <w:sz w:val="28"/>
          <w:szCs w:val="28"/>
        </w:rPr>
      </w:pPr>
    </w:p>
    <w:p w14:paraId="1309650F" w14:textId="77777777" w:rsidR="00A24DC8" w:rsidRPr="00803C16" w:rsidRDefault="00A24DC8" w:rsidP="00A24DC8">
      <w:pPr>
        <w:textAlignment w:val="baseline"/>
        <w:rPr>
          <w:b/>
          <w:sz w:val="28"/>
          <w:szCs w:val="28"/>
        </w:rPr>
      </w:pPr>
      <w:r w:rsidRPr="00803C16">
        <w:rPr>
          <w:b/>
          <w:sz w:val="28"/>
          <w:szCs w:val="28"/>
        </w:rPr>
        <w:t>2. MACHINE AND LANGUAGE REQUIREMENTS</w:t>
      </w:r>
      <w:r w:rsidRPr="00803C16">
        <w:rPr>
          <w:b/>
          <w:sz w:val="28"/>
          <w:szCs w:val="28"/>
        </w:rPr>
        <w:tab/>
      </w:r>
    </w:p>
    <w:p w14:paraId="6A76ABB7" w14:textId="77777777" w:rsidR="00A24DC8" w:rsidRDefault="00A24DC8" w:rsidP="00A24DC8">
      <w:pPr>
        <w:textAlignment w:val="baseline"/>
        <w:rPr>
          <w:szCs w:val="24"/>
        </w:rPr>
      </w:pPr>
      <w:r>
        <w:rPr>
          <w:szCs w:val="24"/>
        </w:rPr>
        <w:t xml:space="preserve"> </w:t>
      </w:r>
    </w:p>
    <w:p w14:paraId="65A67F51" w14:textId="77777777" w:rsidR="00A24DC8" w:rsidRPr="00803C16" w:rsidRDefault="00A24DC8" w:rsidP="00A24DC8">
      <w:pPr>
        <w:textAlignment w:val="baseline"/>
        <w:rPr>
          <w:szCs w:val="24"/>
        </w:rPr>
      </w:pPr>
      <w:r w:rsidRPr="00803C16">
        <w:rPr>
          <w:szCs w:val="24"/>
        </w:rPr>
        <w:t xml:space="preserve">2.1. </w:t>
      </w:r>
      <w:r>
        <w:rPr>
          <w:szCs w:val="24"/>
        </w:rPr>
        <w:t xml:space="preserve"> </w:t>
      </w:r>
      <w:r w:rsidRPr="00803C16">
        <w:rPr>
          <w:szCs w:val="24"/>
        </w:rPr>
        <w:t>RECOMMENDED SPECIFICATIONS</w:t>
      </w:r>
    </w:p>
    <w:p w14:paraId="3F6F3F96" w14:textId="77777777" w:rsidR="00A24DC8" w:rsidRPr="00803C16" w:rsidRDefault="00A24DC8" w:rsidP="00A24DC8">
      <w:pPr>
        <w:textAlignment w:val="baseline"/>
        <w:rPr>
          <w:szCs w:val="24"/>
        </w:rPr>
      </w:pPr>
    </w:p>
    <w:p w14:paraId="29E72C52" w14:textId="77777777" w:rsidR="00A24DC8" w:rsidRDefault="00A24DC8" w:rsidP="00A24DC8">
      <w:pPr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803C16">
        <w:rPr>
          <w:b/>
          <w:sz w:val="28"/>
          <w:szCs w:val="28"/>
        </w:rPr>
        <w:t>FOLDER AND FILE STRUCTURE BY NAME AND FUNCTION</w:t>
      </w:r>
      <w:r w:rsidRPr="00803C16">
        <w:rPr>
          <w:b/>
          <w:sz w:val="28"/>
          <w:szCs w:val="28"/>
        </w:rPr>
        <w:tab/>
      </w:r>
    </w:p>
    <w:p w14:paraId="6CFE1156" w14:textId="77777777" w:rsidR="00A24DC8" w:rsidRPr="00803C16" w:rsidRDefault="00A24DC8" w:rsidP="00A24DC8">
      <w:pPr>
        <w:textAlignment w:val="baseline"/>
        <w:rPr>
          <w:b/>
          <w:sz w:val="28"/>
          <w:szCs w:val="28"/>
        </w:rPr>
      </w:pPr>
    </w:p>
    <w:p w14:paraId="249BFC90" w14:textId="14C88E0C" w:rsidR="00A24DC8" w:rsidRPr="00803C16" w:rsidRDefault="00A24DC8" w:rsidP="00A24DC8">
      <w:pPr>
        <w:textAlignment w:val="baseline"/>
        <w:rPr>
          <w:szCs w:val="24"/>
        </w:rPr>
      </w:pPr>
      <w:r>
        <w:rPr>
          <w:szCs w:val="24"/>
        </w:rPr>
        <w:t xml:space="preserve">3.1.  </w:t>
      </w:r>
      <w:r w:rsidRPr="00803C16">
        <w:rPr>
          <w:szCs w:val="24"/>
        </w:rPr>
        <w:t>GITHUB REPOSITORY CONTENTS:</w:t>
      </w:r>
      <w:r w:rsidRPr="00803C16">
        <w:rPr>
          <w:szCs w:val="24"/>
        </w:rPr>
        <w:tab/>
      </w:r>
    </w:p>
    <w:p w14:paraId="0F34F1B0" w14:textId="52E47ABB" w:rsidR="00A24DC8" w:rsidRPr="00803C16" w:rsidRDefault="00A24DC8" w:rsidP="00A24DC8">
      <w:pPr>
        <w:textAlignment w:val="baseline"/>
        <w:rPr>
          <w:szCs w:val="24"/>
        </w:rPr>
      </w:pPr>
      <w:r>
        <w:rPr>
          <w:szCs w:val="24"/>
        </w:rPr>
        <w:t xml:space="preserve">3.2.  </w:t>
      </w:r>
      <w:r w:rsidRPr="00803C16">
        <w:rPr>
          <w:szCs w:val="24"/>
        </w:rPr>
        <w:t>JAVA CLASSES</w:t>
      </w:r>
    </w:p>
    <w:p w14:paraId="7D28AA73" w14:textId="77777777" w:rsidR="00A24DC8" w:rsidRDefault="00A24DC8" w:rsidP="00A24DC8">
      <w:pPr>
        <w:textAlignment w:val="baseline"/>
      </w:pPr>
    </w:p>
    <w:p w14:paraId="1C2002DA" w14:textId="77777777" w:rsidR="00A24DC8" w:rsidRDefault="00A24DC8" w:rsidP="00A24DC8">
      <w:pPr>
        <w:jc w:val="center"/>
        <w:textAlignment w:val="baseline"/>
      </w:pPr>
    </w:p>
    <w:p w14:paraId="131A2F74" w14:textId="77777777" w:rsidR="00A24DC8" w:rsidRPr="00E71579" w:rsidRDefault="00A24DC8" w:rsidP="00A24DC8">
      <w:pPr>
        <w:textAlignment w:val="baseline"/>
        <w:rPr>
          <w:b/>
          <w:sz w:val="28"/>
          <w:szCs w:val="28"/>
        </w:rPr>
      </w:pPr>
      <w:r w:rsidRPr="00E71579">
        <w:rPr>
          <w:b/>
          <w:sz w:val="28"/>
          <w:szCs w:val="28"/>
        </w:rPr>
        <w:t>4. SCREENSHOTS</w:t>
      </w:r>
    </w:p>
    <w:p w14:paraId="69EC0C2C" w14:textId="77777777" w:rsidR="00A24DC8" w:rsidRPr="00803C16" w:rsidRDefault="00A24DC8" w:rsidP="00A24DC8">
      <w:pPr>
        <w:textAlignment w:val="baseline"/>
      </w:pPr>
    </w:p>
    <w:p w14:paraId="6E9B28D7" w14:textId="77777777" w:rsidR="00A24DC8" w:rsidRPr="00803C16" w:rsidRDefault="00A24DC8" w:rsidP="00A24DC8">
      <w:pPr>
        <w:textAlignment w:val="baseline"/>
        <w:rPr>
          <w:szCs w:val="24"/>
        </w:rPr>
      </w:pPr>
      <w:r w:rsidRPr="00803C16">
        <w:rPr>
          <w:szCs w:val="24"/>
        </w:rPr>
        <w:t>4.1.  MAINBOARD</w:t>
      </w:r>
      <w:r w:rsidRPr="00803C16">
        <w:rPr>
          <w:szCs w:val="24"/>
        </w:rPr>
        <w:tab/>
      </w:r>
    </w:p>
    <w:p w14:paraId="517AA6AE" w14:textId="77777777" w:rsidR="00A24DC8" w:rsidRPr="00803C16" w:rsidRDefault="00A24DC8" w:rsidP="00A24DC8">
      <w:pPr>
        <w:textAlignment w:val="baseline"/>
        <w:rPr>
          <w:szCs w:val="24"/>
        </w:rPr>
      </w:pPr>
      <w:r w:rsidRPr="00803C16">
        <w:rPr>
          <w:szCs w:val="24"/>
        </w:rPr>
        <w:t>4.2.  Reader1</w:t>
      </w:r>
      <w:r w:rsidRPr="00803C16">
        <w:rPr>
          <w:szCs w:val="24"/>
        </w:rPr>
        <w:tab/>
      </w:r>
    </w:p>
    <w:p w14:paraId="695954AC" w14:textId="77777777" w:rsidR="00A24DC8" w:rsidRPr="00803C16" w:rsidRDefault="00A24DC8" w:rsidP="00A24DC8">
      <w:pPr>
        <w:textAlignment w:val="baseline"/>
        <w:rPr>
          <w:szCs w:val="24"/>
        </w:rPr>
      </w:pPr>
      <w:r w:rsidRPr="00803C16">
        <w:rPr>
          <w:szCs w:val="24"/>
        </w:rPr>
        <w:t>4.3.  Reader2</w:t>
      </w:r>
      <w:r w:rsidRPr="00803C16">
        <w:rPr>
          <w:szCs w:val="24"/>
        </w:rPr>
        <w:tab/>
      </w:r>
    </w:p>
    <w:p w14:paraId="2312472B" w14:textId="77777777" w:rsidR="00A24DC8" w:rsidRPr="00803C16" w:rsidRDefault="00A24DC8" w:rsidP="00A24DC8">
      <w:pPr>
        <w:textAlignment w:val="baseline"/>
        <w:rPr>
          <w:szCs w:val="24"/>
        </w:rPr>
      </w:pPr>
      <w:r w:rsidRPr="00803C16">
        <w:rPr>
          <w:szCs w:val="24"/>
        </w:rPr>
        <w:t>4.4.  WRITTING</w:t>
      </w:r>
      <w:r w:rsidRPr="00803C16">
        <w:rPr>
          <w:szCs w:val="24"/>
        </w:rPr>
        <w:tab/>
      </w:r>
    </w:p>
    <w:p w14:paraId="0F40F9B1" w14:textId="77777777" w:rsidR="00A24DC8" w:rsidRPr="00803C16" w:rsidRDefault="00A24DC8" w:rsidP="00A24DC8">
      <w:pPr>
        <w:textAlignment w:val="baseline"/>
        <w:rPr>
          <w:szCs w:val="24"/>
        </w:rPr>
      </w:pPr>
      <w:r w:rsidRPr="00803C16">
        <w:rPr>
          <w:szCs w:val="24"/>
        </w:rPr>
        <w:t>4.5.  MODIFICATION</w:t>
      </w:r>
      <w:r w:rsidRPr="00803C16">
        <w:rPr>
          <w:szCs w:val="24"/>
        </w:rPr>
        <w:tab/>
      </w:r>
    </w:p>
    <w:p w14:paraId="4AB7B033" w14:textId="77777777" w:rsidR="00A24DC8" w:rsidRPr="00803C16" w:rsidRDefault="00A24DC8" w:rsidP="00A24DC8">
      <w:pPr>
        <w:textAlignment w:val="baseline"/>
        <w:rPr>
          <w:szCs w:val="24"/>
        </w:rPr>
      </w:pPr>
      <w:r w:rsidRPr="00803C16">
        <w:rPr>
          <w:szCs w:val="24"/>
        </w:rPr>
        <w:t>4.6.  DELETION</w:t>
      </w:r>
    </w:p>
    <w:p w14:paraId="7C68A31F" w14:textId="35771DE7" w:rsidR="00A52803" w:rsidRPr="00803C16" w:rsidRDefault="00A52803" w:rsidP="00803C16">
      <w:pPr>
        <w:jc w:val="center"/>
        <w:textAlignment w:val="baseline"/>
        <w:rPr>
          <w:rFonts w:ascii="Segoe UI" w:eastAsia="Times New Roman" w:hAnsi="Segoe UI" w:cs="Segoe UI"/>
          <w:sz w:val="46"/>
          <w:szCs w:val="46"/>
          <w:lang w:eastAsia="hu-HU"/>
        </w:rPr>
      </w:pPr>
      <w:r>
        <w:br w:type="page"/>
      </w:r>
    </w:p>
    <w:p w14:paraId="054206D9" w14:textId="3D56B776" w:rsidR="00FE1039" w:rsidRDefault="001E1FE9" w:rsidP="007A72B2">
      <w:pPr>
        <w:pStyle w:val="szdcmsor1"/>
      </w:pPr>
      <w:r>
        <w:lastRenderedPageBreak/>
        <w:t>Detail Task Description</w:t>
      </w:r>
    </w:p>
    <w:p w14:paraId="5F1EE48A" w14:textId="77777777" w:rsidR="00D84267" w:rsidRDefault="00D84267" w:rsidP="0070054F">
      <w:pPr>
        <w:pStyle w:val="NoSpacing"/>
      </w:pPr>
      <w:r>
        <w:t>Java alkalmazások Alapképzés Előadás Beadandó feladat</w:t>
      </w:r>
    </w:p>
    <w:p w14:paraId="3F325BD3" w14:textId="77777777" w:rsidR="00D84267" w:rsidRDefault="00D84267" w:rsidP="0070054F">
      <w:pPr>
        <w:pStyle w:val="NoSpacing"/>
      </w:pPr>
      <w:r>
        <w:t xml:space="preserve"> </w:t>
      </w:r>
    </w:p>
    <w:p w14:paraId="09F97164" w14:textId="77777777" w:rsidR="00D84267" w:rsidRDefault="00D84267" w:rsidP="0070054F">
      <w:pPr>
        <w:pStyle w:val="NoSpacing"/>
      </w:pPr>
      <w:r>
        <w:t>A feladathoz segítséget a feladat végénél talál!</w:t>
      </w:r>
    </w:p>
    <w:p w14:paraId="417FC499" w14:textId="77777777" w:rsidR="00D84267" w:rsidRDefault="00D84267" w:rsidP="0070054F">
      <w:pPr>
        <w:pStyle w:val="NoSpacing"/>
      </w:pPr>
      <w:r>
        <w:t xml:space="preserve"> </w:t>
      </w:r>
    </w:p>
    <w:p w14:paraId="5DA5EF0E" w14:textId="77777777" w:rsidR="00D84267" w:rsidRDefault="00D84267" w:rsidP="0070054F">
      <w:pPr>
        <w:pStyle w:val="NoSpacing"/>
      </w:pPr>
      <w:r>
        <w:t>Alakítsanak ki két-fős csoportokat és a feladatot közösen, projektmunkában oldják meg. A dokumentációban majd írják le, hogy a két főből ki melyik feladatrészt csinálta meg.</w:t>
      </w:r>
    </w:p>
    <w:p w14:paraId="41D0E53F" w14:textId="77777777" w:rsidR="00D84267" w:rsidRDefault="00D84267" w:rsidP="0070054F">
      <w:pPr>
        <w:pStyle w:val="NoSpacing"/>
      </w:pPr>
      <w:r>
        <w:t>A csoportoknál a kapcsolatfelvételt és a közös munkát a Teams-en meg lehet oldani.</w:t>
      </w:r>
    </w:p>
    <w:p w14:paraId="05F770B7" w14:textId="77777777" w:rsidR="00D84267" w:rsidRDefault="00D84267" w:rsidP="0070054F">
      <w:pPr>
        <w:pStyle w:val="NoSpacing"/>
      </w:pPr>
      <w:r>
        <w:t>Ha valaki nem talál társat (pl. páratlanul vannak a csoportban), a GitHub-os feladatot akkor is projektmunkában csinálja meg két GitHub fiókot felhasználva.</w:t>
      </w:r>
    </w:p>
    <w:p w14:paraId="00ABD342" w14:textId="77777777" w:rsidR="00D84267" w:rsidRDefault="00D84267" w:rsidP="0070054F">
      <w:pPr>
        <w:pStyle w:val="NoSpacing"/>
      </w:pPr>
      <w:r>
        <w:t xml:space="preserve"> </w:t>
      </w:r>
    </w:p>
    <w:p w14:paraId="5AD435FC" w14:textId="77777777" w:rsidR="00D84267" w:rsidRDefault="00D84267" w:rsidP="0070054F">
      <w:pPr>
        <w:pStyle w:val="NoSpacing"/>
      </w:pPr>
      <w:r>
        <w:t>Az Adatbázisok mappában találnak adatbázis forrásokat, amik közül kell egyet a csoportnak választani és felhasználni a feladatában. Egy adatbázist maximum 1 csoport választhat.</w:t>
      </w:r>
    </w:p>
    <w:p w14:paraId="1A27E86E" w14:textId="77777777" w:rsidR="00D84267" w:rsidRDefault="00D84267" w:rsidP="0070054F">
      <w:pPr>
        <w:pStyle w:val="NoSpacing"/>
      </w:pPr>
      <w:r>
        <w:t>Az adatbázist lehet újabb táblákkal bővíteni. Importálja be a választott adatbázis adatait.</w:t>
      </w:r>
    </w:p>
    <w:p w14:paraId="080C87C6" w14:textId="77777777" w:rsidR="00D84267" w:rsidRDefault="00D84267" w:rsidP="0070054F">
      <w:pPr>
        <w:pStyle w:val="NoSpacing"/>
      </w:pPr>
      <w:r>
        <w:t xml:space="preserve"> </w:t>
      </w:r>
    </w:p>
    <w:p w14:paraId="63C1792A" w14:textId="77777777" w:rsidR="00D84267" w:rsidRDefault="00D84267" w:rsidP="0070054F">
      <w:pPr>
        <w:pStyle w:val="NoSpacing"/>
      </w:pPr>
      <w:r>
        <w:t>A feladatban egy menüvel ellátott grafikus asztali alkalmazást kell készíteni Java nyelven JavaFX technológiával.</w:t>
      </w:r>
    </w:p>
    <w:p w14:paraId="10522FFB" w14:textId="77777777" w:rsidR="00D84267" w:rsidRDefault="00D84267" w:rsidP="0070054F">
      <w:pPr>
        <w:pStyle w:val="NoSpacing"/>
      </w:pPr>
      <w:r>
        <w:t xml:space="preserve"> </w:t>
      </w:r>
    </w:p>
    <w:p w14:paraId="3C075CFE" w14:textId="77777777" w:rsidR="00D84267" w:rsidRDefault="00D84267" w:rsidP="0070054F">
      <w:pPr>
        <w:pStyle w:val="NoSpacing"/>
      </w:pPr>
      <w:r>
        <w:t>Összesen 30 pont</w:t>
      </w:r>
    </w:p>
    <w:p w14:paraId="01874795" w14:textId="77777777" w:rsidR="00D84267" w:rsidRDefault="00D84267" w:rsidP="0070054F">
      <w:pPr>
        <w:pStyle w:val="NoSpacing"/>
      </w:pPr>
      <w:r>
        <w:t xml:space="preserve"> </w:t>
      </w:r>
    </w:p>
    <w:p w14:paraId="3DD1C14C" w14:textId="11D37D2A" w:rsidR="00D84267" w:rsidRDefault="00D84267" w:rsidP="006440D9">
      <w:pPr>
        <w:pStyle w:val="szdfelsorolsszm"/>
      </w:pPr>
      <w:r>
        <w:t>Adatbázis menü: egy CRUD alkalmazás a választott adatbázissal​​​​(5 pont)</w:t>
      </w:r>
    </w:p>
    <w:p w14:paraId="32F153DB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Olvas almenü: Megjeleníi az adatbázis adatait egy táblázatban. Az adatbázis legalább 3 táblájának adatait használja fel. Ha túl sok adatot tartalmaz az adatbázis, akkor elég csak egy részét megjeleníteni.</w:t>
      </w:r>
    </w:p>
    <w:p w14:paraId="6F2AD64B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Olvas2 almenü: Hasonló mint az előző, de az oldalon először jelenjen meg egy Űrlap, aminek segítségével tud szűrni az adatbázis adataira. Az űrlapon használja a következő elemeket: szöveges beviteli mező, lenyíló lista, radio gomb, jelölőnégyzet.</w:t>
      </w:r>
    </w:p>
    <w:p w14:paraId="596BDE00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Ír almenü: Az oldalon jelenjen meg egy űrlap, aminek segítségével új rekordot tud hozzáfűzni az adatbázis egyik táblájához.</w:t>
      </w:r>
    </w:p>
    <w:p w14:paraId="1A308F6D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Módosít almenü: Az oldalon jelenjen meg egy űrlap, aminek segítségével egy már meglévő rekordot tud módosítani az adatbázis egyik táblájánál. A rekord azonosítója lenyíló listából legyen választható.</w:t>
      </w:r>
    </w:p>
    <w:p w14:paraId="53FB11E0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Töröl almenü: Az egyik tábla egy rekordjának törléséhez. A rekord azonosítója lenyíló listából legyen választható.</w:t>
      </w:r>
    </w:p>
    <w:p w14:paraId="61E9B0F0" w14:textId="1185468D" w:rsidR="00D84267" w:rsidRDefault="00D84267" w:rsidP="006440D9">
      <w:pPr>
        <w:pStyle w:val="szdfelsorolsszm"/>
      </w:pPr>
      <w:r>
        <w:t>Rest1 menü: Készítsen egy Restful klienst az eladáson bemutatott ​​​(5 pont)</w:t>
      </w:r>
    </w:p>
    <w:p w14:paraId="5D35DCF9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https://gorest.co.in Rest szerverhez. A Create, Read, Update, Delete almenükben valósítsa meg a hozzájuk tartozó műveletet.</w:t>
      </w:r>
    </w:p>
    <w:p w14:paraId="766B2AF9" w14:textId="334F4812" w:rsidR="00D84267" w:rsidRDefault="00D84267" w:rsidP="006440D9">
      <w:pPr>
        <w:pStyle w:val="szdfelsorolsszm"/>
      </w:pPr>
      <w:r>
        <w:lastRenderedPageBreak/>
        <w:t>Készítsen a Microsoft Azure felhőben egy ReatFul szerver szolgáltatást a választott ​(5 pont)</w:t>
      </w:r>
    </w:p>
    <w:p w14:paraId="085C8F97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adatbázis egyik táblája alapján.</w:t>
      </w:r>
    </w:p>
    <w:p w14:paraId="61FD5484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Rest2 menü: Készítsen egy Restful klienst a Microsoft Azure felhőben létrehozott Rest szerverhez. A Create, Read, Update, Delete almenükben valósítsa meg a hozzájuk tartozó műveletet.</w:t>
      </w:r>
    </w:p>
    <w:p w14:paraId="4EA042CA" w14:textId="34D42BF5" w:rsidR="00D84267" w:rsidRDefault="00D84267" w:rsidP="006440D9">
      <w:pPr>
        <w:pStyle w:val="szdfelsorolsszm"/>
      </w:pPr>
      <w:r>
        <w:t>SoapKliens menü: Készítsen egy SOAP klienst a Magyar Nemzeti Bank ​​(5 pont)</w:t>
      </w:r>
    </w:p>
    <w:p w14:paraId="752F1C5E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webszolgáltatásához. </w:t>
      </w:r>
    </w:p>
    <w:p w14:paraId="2B602BF3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Letöltés almenü: Letölti az összes adatot helyi adatbázisba.</w:t>
      </w:r>
    </w:p>
    <w:p w14:paraId="2382CF0A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Letöltés2 almenü: Az oldalon megjelenik egy űrlap (beviteli mezők, lenyíló lista, radio gomb, jelölő négyzet). Letölti a kiválasztott adatokat helyi adatbázisba és a Microsoft Azure felhő adatbázisába is.</w:t>
      </w:r>
    </w:p>
    <w:p w14:paraId="6C4D6A3A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Grafikon almenü: Letöltés2 almenühöz hasonlóan választ egy adatsort és megjeleníti az adatokat grafikonon is.</w:t>
      </w:r>
    </w:p>
    <w:p w14:paraId="70F12ABA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Minta: https://www.mnb.hu/arfolyam-lekerdezes</w:t>
      </w:r>
    </w:p>
    <w:p w14:paraId="6F0124EB" w14:textId="261A6814" w:rsidR="00D84267" w:rsidRDefault="00D84267" w:rsidP="006440D9">
      <w:pPr>
        <w:pStyle w:val="szdfelsorolsszm"/>
      </w:pPr>
      <w:r>
        <w:t>Adatbányászat menü: ​​​​​​​​(5 pont)</w:t>
      </w:r>
    </w:p>
    <w:p w14:paraId="19F2353F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Válasszanak ki egy fájlt az Adatbányászat-források mappából (az órán vizsgát credit-g.arff fájlt nem lehet választani). Válasszanak ki ebben egy olyan attribútumot, ami nem sok fajta adatot tartalmaz. Általában az utolsó Class nevű attribútum ilyen. </w:t>
      </w:r>
    </w:p>
    <w:p w14:paraId="7BF17EAF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Döntési fa almenü: Készítsenek döntési fával gépi tanuló algoritmus a kiválasztott attribútum előrejelzésére. Eredményül írassák ki a Döntési fa.txt fájlba a következő adatokat: </w:t>
      </w:r>
    </w:p>
    <w:p w14:paraId="7A9606BE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Tanító és kiértékelő halmaz mérete, </w:t>
      </w:r>
    </w:p>
    <w:p w14:paraId="688D9AEF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TP, TN, FP, FN, Correctly Classified Instances, Incorrectly Classified Instances</w:t>
      </w:r>
    </w:p>
    <w:p w14:paraId="1B7DC307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A döntési fa kiíratása</w:t>
      </w:r>
    </w:p>
    <w:p w14:paraId="42AFB537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A kiértékelő halmaz minden egyedére a prediktált és a valós érték</w:t>
      </w:r>
    </w:p>
    <w:p w14:paraId="69C7D85E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Több algoritmus almenü: A választott adathalmazra futtassa le a tanult algoritmusokat. A Gépi tanulás.txt fájlba írassa ki mindegyikre: </w:t>
      </w:r>
    </w:p>
    <w:p w14:paraId="32C482BD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TP, TN, FP, FN, Correctly Classified Instances, Incorrectly Classified Instances</w:t>
      </w:r>
    </w:p>
    <w:p w14:paraId="37D8586A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lastRenderedPageBreak/>
        <w:t>Válassza ki az algoritmusok közül azt, amelyiknek a legjobb lett a Correctly Classified Instances eredménye és írassa ki az algoritmus nevét az alkalmazás ablakába.</w:t>
      </w:r>
    </w:p>
    <w:p w14:paraId="01C4A67D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Több algoritmus almenü-2: Lenyíló listából lehessen választani a tanult algoritmusok közül. Az algoritmust lefuttatva írassa ki az alkalmazás ablakába a következő adatokat:</w:t>
      </w:r>
    </w:p>
    <w:p w14:paraId="7033C3ED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TP, TN, FP, FN, Correctly Classified Instances, Incorrectly Classified Instances</w:t>
      </w:r>
    </w:p>
    <w:p w14:paraId="0CF055FC" w14:textId="6277FA12" w:rsidR="00D84267" w:rsidRDefault="00D84267" w:rsidP="006440D9">
      <w:pPr>
        <w:pStyle w:val="szdfelsorolsszm"/>
      </w:pPr>
      <w:r>
        <w:t>Egyéb menü:​​​​​​​​​​​(5 pont)</w:t>
      </w:r>
    </w:p>
    <w:p w14:paraId="7B1F6AE7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Páthuzamos almenü: Mutassa be a párhuzamos programvégrehajtást egy oldalon. pl. egy gombra való kattintás után egy Label-ben 1 másodpercenként, a másik Labelbe 2 másodpercenként jelenjen meg egy változó szöveg.</w:t>
      </w:r>
    </w:p>
    <w:p w14:paraId="7F550F42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Stream almenü: Olvassa ki a válsztott adatbázis minden adatát egy Stream-be. Késztsen egy űrlapot (beviteli mezők, lenyíló lista, radio gomb, jelölő négyzet), ahol több szűrőfeltételt is beállíthat az adatokra. Jelenítse meg egy táblázatban a szűrt adatokat.</w:t>
      </w:r>
    </w:p>
    <w:p w14:paraId="0AEFA663" w14:textId="2EE5EF01" w:rsidR="007A72B2" w:rsidRDefault="00D84267" w:rsidP="006440D9">
      <w:pPr>
        <w:pStyle w:val="szdfelsorolsszm"/>
      </w:pPr>
      <w:r>
        <w:t>Készítsen egy JAR futtatható fájlt, ami a GitHub-on is megjelenik a főmappában.​</w:t>
      </w:r>
    </w:p>
    <w:p w14:paraId="48D75AA1" w14:textId="77777777" w:rsidR="001E34EA" w:rsidRDefault="001E34EA" w:rsidP="005E1AC2">
      <w:pPr>
        <w:pStyle w:val="szdfelsorolsszm"/>
        <w:numPr>
          <w:ilvl w:val="0"/>
          <w:numId w:val="0"/>
        </w:numPr>
        <w:ind w:left="1364"/>
      </w:pPr>
      <w:r>
        <w:t>8. Használják a GitHub (github.com) verziókövető rendszert. ​​​</w:t>
      </w:r>
    </w:p>
    <w:p w14:paraId="08BCAE47" w14:textId="77777777" w:rsidR="001E34EA" w:rsidRDefault="001E34EA" w:rsidP="005E1AC2">
      <w:pPr>
        <w:pStyle w:val="szdfelsorolsszm"/>
        <w:numPr>
          <w:ilvl w:val="0"/>
          <w:numId w:val="0"/>
        </w:numPr>
        <w:ind w:left="1364"/>
      </w:pPr>
      <w:r>
        <w:t>(Kötelező elem! A forrás ez alapján lesz javítva)</w:t>
      </w:r>
    </w:p>
    <w:p w14:paraId="684457A8" w14:textId="161DAEDC" w:rsidR="00FC1A03" w:rsidRDefault="001E34EA" w:rsidP="0070054F">
      <w:pPr>
        <w:pStyle w:val="szdfelsorolsszm"/>
      </w:pPr>
      <w:r>
        <w:t>A GitHub-on a projektmunka módszert alkalmazzák: látszódjék, hogy a csoport tagjai melyik részt készítették el és kb. fele-fele arányban járuljanak hozzá a projekthez. Ne csak a kész alkalmazást töltsék fel egy lépésben, hanem a részállapotokat is még legalább 5 lépésben személyenként.</w:t>
      </w:r>
    </w:p>
    <w:p w14:paraId="0BC9FB54" w14:textId="77777777" w:rsidR="00FC1A03" w:rsidRDefault="00FC1A03">
      <w:r>
        <w:br w:type="page"/>
      </w:r>
    </w:p>
    <w:p w14:paraId="530F8993" w14:textId="03E44978" w:rsidR="001E34EA" w:rsidRDefault="008712F5" w:rsidP="008712F5">
      <w:pPr>
        <w:pStyle w:val="szdcmsor1"/>
      </w:pPr>
      <w:r w:rsidRPr="008712F5">
        <w:lastRenderedPageBreak/>
        <w:t>Machine and language requirements</w:t>
      </w:r>
    </w:p>
    <w:p w14:paraId="71E1195B" w14:textId="66B1C479" w:rsidR="00407B06" w:rsidRDefault="001E54F3" w:rsidP="00407B06">
      <w:pPr>
        <w:pStyle w:val="szdszveg"/>
        <w:ind w:firstLine="0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 </w:t>
      </w:r>
      <w:r w:rsidRPr="001E54F3">
        <w:rPr>
          <w:rStyle w:val="normaltextrun"/>
          <w:color w:val="000000"/>
          <w:shd w:val="clear" w:color="auto" w:fill="FFFFFF"/>
        </w:rPr>
        <w:t>The application was developed in the Java programming language. Thus, a java runtime environment must be installed to use the application.</w:t>
      </w:r>
    </w:p>
    <w:p w14:paraId="17FF8807" w14:textId="0BF18F6D" w:rsidR="00DA125E" w:rsidRPr="001E1FE9" w:rsidRDefault="001E54F3" w:rsidP="001E54F3">
      <w:pPr>
        <w:pStyle w:val="szdcmsor2"/>
        <w:rPr>
          <w:sz w:val="30"/>
          <w:szCs w:val="30"/>
        </w:rPr>
      </w:pPr>
      <w:r w:rsidRPr="001E1FE9">
        <w:rPr>
          <w:rStyle w:val="normaltextrun"/>
          <w:sz w:val="30"/>
          <w:szCs w:val="30"/>
        </w:rPr>
        <w:t>Recommended specifications:</w:t>
      </w:r>
      <w:r w:rsidR="00DA125E" w:rsidRPr="001E1FE9">
        <w:rPr>
          <w:rStyle w:val="eop"/>
          <w:sz w:val="30"/>
          <w:szCs w:val="30"/>
        </w:rPr>
        <w:t> </w:t>
      </w:r>
    </w:p>
    <w:p w14:paraId="739876D3" w14:textId="3D68F819" w:rsidR="00DA125E" w:rsidRDefault="008712F5" w:rsidP="008712F5">
      <w:pPr>
        <w:pStyle w:val="szdfelsorolsbet"/>
        <w:numPr>
          <w:ilvl w:val="0"/>
          <w:numId w:val="19"/>
        </w:numPr>
        <w:rPr>
          <w:rStyle w:val="normaltextrun"/>
        </w:rPr>
      </w:pPr>
      <w:r w:rsidRPr="008712F5">
        <w:rPr>
          <w:rStyle w:val="normaltextrun"/>
        </w:rPr>
        <w:t>System with ARM or amd-64 architecture</w:t>
      </w:r>
    </w:p>
    <w:p w14:paraId="53BA5226" w14:textId="153F969F" w:rsidR="00984614" w:rsidRDefault="00984614" w:rsidP="008712F5">
      <w:pPr>
        <w:pStyle w:val="szdfelsorolsbet"/>
        <w:numPr>
          <w:ilvl w:val="0"/>
          <w:numId w:val="19"/>
        </w:numPr>
      </w:pPr>
      <w:r>
        <w:rPr>
          <w:rStyle w:val="normaltextrun"/>
        </w:rPr>
        <w:t>O</w:t>
      </w:r>
      <w:r w:rsidR="008712F5" w:rsidRPr="008712F5">
        <w:rPr>
          <w:rStyle w:val="normaltextrun"/>
        </w:rPr>
        <w:t>perating system: Any OS. on which the java runtime environment can be installed.</w:t>
      </w:r>
    </w:p>
    <w:p w14:paraId="79C5548A" w14:textId="6C2D691B" w:rsidR="00DA125E" w:rsidRDefault="008712F5" w:rsidP="008712F5">
      <w:pPr>
        <w:pStyle w:val="szdfelsorolsbet"/>
        <w:numPr>
          <w:ilvl w:val="0"/>
          <w:numId w:val="19"/>
        </w:numPr>
      </w:pPr>
      <w:r>
        <w:t>N</w:t>
      </w:r>
      <w:r w:rsidRPr="008712F5">
        <w:rPr>
          <w:rStyle w:val="normaltextrun"/>
        </w:rPr>
        <w:t>etwork: Broadband Internet connection</w:t>
      </w:r>
    </w:p>
    <w:p w14:paraId="22492274" w14:textId="04BA9178" w:rsidR="00DA125E" w:rsidRDefault="008712F5" w:rsidP="008712F5">
      <w:pPr>
        <w:pStyle w:val="szdfelsorolsbet"/>
        <w:numPr>
          <w:ilvl w:val="0"/>
          <w:numId w:val="19"/>
        </w:numPr>
        <w:rPr>
          <w:rFonts w:ascii="Calibri" w:hAnsi="Calibri" w:cs="Calibri"/>
          <w:sz w:val="22"/>
        </w:rPr>
      </w:pPr>
      <w:r w:rsidRPr="008712F5">
        <w:rPr>
          <w:rStyle w:val="normaltextrun"/>
        </w:rPr>
        <w:t>Storage: 2 GB free space</w:t>
      </w:r>
      <w:r>
        <w:rPr>
          <w:rStyle w:val="normaltextrun"/>
        </w:rPr>
        <w:t>.</w:t>
      </w:r>
      <w:r w:rsidR="00DA125E">
        <w:rPr>
          <w:rStyle w:val="eop"/>
        </w:rPr>
        <w:t> </w:t>
      </w:r>
    </w:p>
    <w:p w14:paraId="1663F24D" w14:textId="62CCFE99" w:rsidR="00DA125E" w:rsidRPr="00952EE9" w:rsidRDefault="00952EE9" w:rsidP="00DA125E">
      <w:pPr>
        <w:pStyle w:val="szdcmsor1"/>
        <w:rPr>
          <w:sz w:val="32"/>
          <w:szCs w:val="32"/>
          <w:shd w:val="clear" w:color="auto" w:fill="FFFFFF"/>
        </w:rPr>
      </w:pPr>
      <w:r w:rsidRPr="00952EE9">
        <w:rPr>
          <w:sz w:val="32"/>
          <w:szCs w:val="32"/>
        </w:rPr>
        <w:lastRenderedPageBreak/>
        <w:t>Folder and file structure by name and function</w:t>
      </w:r>
    </w:p>
    <w:p w14:paraId="0BD5185F" w14:textId="13DEFD75" w:rsidR="005A336B" w:rsidRPr="001E54F3" w:rsidRDefault="005A336B" w:rsidP="00C40553">
      <w:pPr>
        <w:pStyle w:val="szdcmsor2"/>
        <w:rPr>
          <w:sz w:val="30"/>
          <w:szCs w:val="30"/>
        </w:rPr>
      </w:pPr>
      <w:bookmarkStart w:id="1" w:name="_Toc120828574"/>
      <w:r w:rsidRPr="001E54F3">
        <w:rPr>
          <w:sz w:val="30"/>
          <w:szCs w:val="30"/>
        </w:rPr>
        <w:t>Github repository tartalma:</w:t>
      </w:r>
      <w:bookmarkEnd w:id="1"/>
    </w:p>
    <w:p w14:paraId="6CAE3BE8" w14:textId="5A73D725" w:rsidR="00550C2B" w:rsidRPr="00550C2B" w:rsidRDefault="00952EE9" w:rsidP="00550C2B">
      <w:pPr>
        <w:pStyle w:val="szdszveg"/>
      </w:pPr>
      <w:r w:rsidRPr="00952EE9">
        <w:rPr>
          <w:noProof/>
          <w:lang w:val="en-US"/>
        </w:rPr>
        <w:drawing>
          <wp:inline distT="0" distB="0" distL="0" distR="0" wp14:anchorId="7A58A01B" wp14:editId="28D7E734">
            <wp:extent cx="5887084" cy="30163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334" cy="304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2606" w14:textId="569CE507" w:rsidR="005A336B" w:rsidRDefault="005A336B" w:rsidP="000678C9">
      <w:pPr>
        <w:pStyle w:val="szdszveg"/>
        <w:jc w:val="center"/>
      </w:pPr>
    </w:p>
    <w:p w14:paraId="3EEE7520" w14:textId="77777777" w:rsidR="00952EE9" w:rsidRPr="001E1FE9" w:rsidRDefault="00550C2B" w:rsidP="00952EE9">
      <w:pPr>
        <w:pStyle w:val="szdfelsorols"/>
        <w:rPr>
          <w:rStyle w:val="normaltextrun"/>
          <w:rFonts w:cs="Times New Roman"/>
          <w:sz w:val="26"/>
          <w:szCs w:val="26"/>
        </w:rPr>
      </w:pPr>
      <w:r w:rsidRPr="001E1FE9">
        <w:rPr>
          <w:rStyle w:val="normaltextrun"/>
          <w:rFonts w:cs="Times New Roman"/>
          <w:sz w:val="26"/>
          <w:szCs w:val="26"/>
        </w:rPr>
        <w:t>JavaFx_Beadando</w:t>
      </w:r>
      <w:r w:rsidR="00952EE9" w:rsidRPr="001E1FE9">
        <w:rPr>
          <w:rStyle w:val="normaltextrun"/>
          <w:rFonts w:cs="Times New Roman"/>
          <w:sz w:val="26"/>
          <w:szCs w:val="26"/>
        </w:rPr>
        <w:t xml:space="preserve"> folder</w:t>
      </w:r>
      <w:r w:rsidR="00F32418" w:rsidRPr="001E1FE9">
        <w:rPr>
          <w:rStyle w:val="normaltextrun"/>
          <w:rFonts w:cs="Times New Roman"/>
          <w:sz w:val="26"/>
          <w:szCs w:val="26"/>
        </w:rPr>
        <w:t xml:space="preserve">: </w:t>
      </w:r>
      <w:r w:rsidR="00952EE9" w:rsidRPr="001E1FE9">
        <w:rPr>
          <w:rStyle w:val="normaltextrun"/>
          <w:rFonts w:cs="Times New Roman"/>
          <w:sz w:val="26"/>
          <w:szCs w:val="26"/>
        </w:rPr>
        <w:t xml:space="preserve">The project directory </w:t>
      </w:r>
    </w:p>
    <w:p w14:paraId="54AB159D" w14:textId="0EC388DA" w:rsidR="00EF247D" w:rsidRPr="001E1FE9" w:rsidRDefault="001E1FE9" w:rsidP="00952EE9">
      <w:pPr>
        <w:pStyle w:val="szdfelsorols"/>
        <w:rPr>
          <w:rStyle w:val="eop"/>
          <w:rFonts w:cs="Times New Roman"/>
          <w:sz w:val="26"/>
          <w:szCs w:val="26"/>
        </w:rPr>
      </w:pPr>
      <w:r>
        <w:rPr>
          <w:rStyle w:val="eop"/>
          <w:rFonts w:cs="Times New Roman"/>
          <w:sz w:val="26"/>
          <w:szCs w:val="26"/>
        </w:rPr>
        <w:t>Java beadando</w:t>
      </w:r>
      <w:r w:rsidR="00EF247D" w:rsidRPr="001E1FE9">
        <w:rPr>
          <w:rStyle w:val="eop"/>
          <w:rFonts w:cs="Times New Roman"/>
          <w:sz w:val="26"/>
          <w:szCs w:val="26"/>
        </w:rPr>
        <w:t xml:space="preserve">.docx: </w:t>
      </w:r>
      <w:r w:rsidR="00952EE9" w:rsidRPr="001E1FE9">
        <w:rPr>
          <w:rStyle w:val="eop"/>
          <w:rFonts w:cs="Times New Roman"/>
          <w:sz w:val="26"/>
          <w:szCs w:val="26"/>
        </w:rPr>
        <w:t>Documents</w:t>
      </w:r>
    </w:p>
    <w:p w14:paraId="088514E1" w14:textId="092DD75F" w:rsidR="00EF247D" w:rsidRPr="001E1FE9" w:rsidRDefault="00EF247D" w:rsidP="00952EE9">
      <w:pPr>
        <w:pStyle w:val="szdfelsorols"/>
        <w:rPr>
          <w:rFonts w:cs="Times New Roman"/>
          <w:sz w:val="26"/>
          <w:szCs w:val="26"/>
        </w:rPr>
      </w:pPr>
      <w:r w:rsidRPr="001E1FE9">
        <w:rPr>
          <w:rStyle w:val="eop"/>
          <w:rFonts w:cs="Times New Roman"/>
          <w:sz w:val="26"/>
          <w:szCs w:val="26"/>
        </w:rPr>
        <w:t xml:space="preserve">mozimusor.sql: </w:t>
      </w:r>
      <w:r w:rsidR="00952EE9" w:rsidRPr="001E1FE9">
        <w:rPr>
          <w:rStyle w:val="eop"/>
          <w:rFonts w:cs="Times New Roman"/>
          <w:sz w:val="26"/>
          <w:szCs w:val="26"/>
        </w:rPr>
        <w:t>Data and tables belonging to the database of the application</w:t>
      </w:r>
    </w:p>
    <w:p w14:paraId="0050B165" w14:textId="6D0DEDB1" w:rsidR="00C40553" w:rsidRPr="001E54F3" w:rsidRDefault="001E54F3" w:rsidP="001E54F3">
      <w:pPr>
        <w:pStyle w:val="szdcmsor2"/>
        <w:rPr>
          <w:sz w:val="30"/>
          <w:szCs w:val="30"/>
        </w:rPr>
      </w:pPr>
      <w:bookmarkStart w:id="2" w:name="_Toc120828575"/>
      <w:r w:rsidRPr="001E54F3">
        <w:rPr>
          <w:rStyle w:val="normaltextrun"/>
          <w:sz w:val="30"/>
          <w:szCs w:val="30"/>
        </w:rPr>
        <w:t>Java classes</w:t>
      </w:r>
      <w:r w:rsidR="00C40553" w:rsidRPr="001E54F3">
        <w:rPr>
          <w:rStyle w:val="normaltextrun"/>
          <w:sz w:val="30"/>
          <w:szCs w:val="30"/>
        </w:rPr>
        <w:t>:</w:t>
      </w:r>
      <w:bookmarkEnd w:id="2"/>
      <w:r w:rsidR="00C40553" w:rsidRPr="001E54F3">
        <w:rPr>
          <w:rStyle w:val="eop"/>
          <w:sz w:val="30"/>
          <w:szCs w:val="30"/>
        </w:rPr>
        <w:t> </w:t>
      </w:r>
    </w:p>
    <w:p w14:paraId="590A861A" w14:textId="4FD11CB7" w:rsidR="0037524C" w:rsidRPr="001E54F3" w:rsidRDefault="0037524C" w:rsidP="00952EE9">
      <w:pPr>
        <w:pStyle w:val="szdfelsorols"/>
        <w:rPr>
          <w:sz w:val="26"/>
          <w:szCs w:val="26"/>
        </w:rPr>
      </w:pPr>
      <w:r w:rsidRPr="001E54F3">
        <w:rPr>
          <w:sz w:val="26"/>
          <w:szCs w:val="26"/>
        </w:rPr>
        <w:t xml:space="preserve">Database: </w:t>
      </w:r>
      <w:r w:rsidR="00952EE9" w:rsidRPr="001E54F3">
        <w:rPr>
          <w:sz w:val="26"/>
          <w:szCs w:val="26"/>
        </w:rPr>
        <w:t>The model required for linked table queries.</w:t>
      </w:r>
    </w:p>
    <w:p w14:paraId="76F44A5D" w14:textId="6BB9942C" w:rsidR="003F1DE3" w:rsidRPr="001E54F3" w:rsidRDefault="00AD4B07" w:rsidP="00952EE9">
      <w:pPr>
        <w:pStyle w:val="szdfelsorols"/>
        <w:rPr>
          <w:sz w:val="26"/>
          <w:szCs w:val="26"/>
        </w:rPr>
      </w:pPr>
      <w:r w:rsidRPr="001E54F3">
        <w:rPr>
          <w:sz w:val="26"/>
          <w:szCs w:val="26"/>
        </w:rPr>
        <w:t>DatabaseDAO</w:t>
      </w:r>
      <w:r w:rsidR="003F1DE3" w:rsidRPr="001E54F3">
        <w:rPr>
          <w:sz w:val="26"/>
          <w:szCs w:val="26"/>
        </w:rPr>
        <w:t>:</w:t>
      </w:r>
      <w:r w:rsidR="00F54CAC" w:rsidRPr="001E54F3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r w:rsidR="00952EE9" w:rsidRPr="001E54F3"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Functions and data members for linked table query.</w:t>
      </w:r>
    </w:p>
    <w:p w14:paraId="24C97A4C" w14:textId="77777777" w:rsidR="00952EE9" w:rsidRPr="001E54F3" w:rsidRDefault="003F1DE3" w:rsidP="00952EE9">
      <w:pPr>
        <w:pStyle w:val="szdfelsorols"/>
        <w:rPr>
          <w:sz w:val="26"/>
          <w:szCs w:val="26"/>
        </w:rPr>
      </w:pPr>
      <w:r w:rsidRPr="001E54F3">
        <w:rPr>
          <w:sz w:val="26"/>
          <w:szCs w:val="26"/>
        </w:rPr>
        <w:t>HelloApplication:</w:t>
      </w:r>
      <w:r w:rsidR="009B7DC2" w:rsidRPr="001E54F3">
        <w:rPr>
          <w:sz w:val="26"/>
          <w:szCs w:val="26"/>
        </w:rPr>
        <w:t xml:space="preserve"> </w:t>
      </w:r>
      <w:r w:rsidR="00952EE9" w:rsidRPr="001E54F3">
        <w:rPr>
          <w:sz w:val="26"/>
          <w:szCs w:val="26"/>
        </w:rPr>
        <w:t>This contains the main function.</w:t>
      </w:r>
    </w:p>
    <w:p w14:paraId="676FBA52" w14:textId="77777777" w:rsidR="001E54F3" w:rsidRPr="001E54F3" w:rsidRDefault="003F1DE3" w:rsidP="001E54F3">
      <w:pPr>
        <w:pStyle w:val="szdfelsorols"/>
        <w:rPr>
          <w:sz w:val="26"/>
          <w:szCs w:val="26"/>
        </w:rPr>
      </w:pPr>
      <w:r w:rsidRPr="001E54F3">
        <w:rPr>
          <w:sz w:val="26"/>
          <w:szCs w:val="26"/>
        </w:rPr>
        <w:t>HelloController:</w:t>
      </w:r>
      <w:r w:rsidR="00D25C17" w:rsidRPr="001E54F3">
        <w:rPr>
          <w:sz w:val="26"/>
          <w:szCs w:val="26"/>
        </w:rPr>
        <w:t xml:space="preserve"> </w:t>
      </w:r>
      <w:r w:rsidR="001E54F3" w:rsidRPr="001E54F3">
        <w:rPr>
          <w:sz w:val="26"/>
          <w:szCs w:val="26"/>
        </w:rPr>
        <w:t>Contains the server-side logic, controls the application and selects which view to show the user.</w:t>
      </w:r>
    </w:p>
    <w:p w14:paraId="20130691" w14:textId="010E94B7" w:rsidR="003F1DE3" w:rsidRPr="001E54F3" w:rsidRDefault="0037524C" w:rsidP="001E54F3">
      <w:pPr>
        <w:pStyle w:val="szdfelsorols"/>
        <w:rPr>
          <w:sz w:val="26"/>
          <w:szCs w:val="26"/>
        </w:rPr>
      </w:pPr>
      <w:r w:rsidRPr="001E54F3">
        <w:rPr>
          <w:sz w:val="26"/>
          <w:szCs w:val="26"/>
        </w:rPr>
        <w:t>Mozi</w:t>
      </w:r>
      <w:r w:rsidR="003F1DE3" w:rsidRPr="001E54F3">
        <w:rPr>
          <w:sz w:val="26"/>
          <w:szCs w:val="26"/>
        </w:rPr>
        <w:t>:</w:t>
      </w:r>
      <w:r w:rsidR="002F1BA7" w:rsidRPr="001E54F3">
        <w:rPr>
          <w:sz w:val="26"/>
          <w:szCs w:val="26"/>
        </w:rPr>
        <w:t xml:space="preserve"> </w:t>
      </w:r>
      <w:r w:rsidR="001E54F3" w:rsidRPr="001E54F3">
        <w:rPr>
          <w:sz w:val="26"/>
          <w:szCs w:val="26"/>
        </w:rPr>
        <w:t>The model required to query the cinema board.</w:t>
      </w:r>
    </w:p>
    <w:p w14:paraId="2A05300D" w14:textId="54280176" w:rsidR="001D4F80" w:rsidRPr="001E54F3" w:rsidRDefault="001D4F80" w:rsidP="001E54F3">
      <w:pPr>
        <w:pStyle w:val="szdfelsorols"/>
        <w:rPr>
          <w:sz w:val="26"/>
          <w:szCs w:val="26"/>
        </w:rPr>
      </w:pPr>
      <w:r w:rsidRPr="001E54F3">
        <w:rPr>
          <w:sz w:val="26"/>
          <w:szCs w:val="26"/>
        </w:rPr>
        <w:t xml:space="preserve">MoziDAO: </w:t>
      </w:r>
      <w:r w:rsidR="001E54F3" w:rsidRPr="001E54F3">
        <w:rPr>
          <w:sz w:val="26"/>
          <w:szCs w:val="26"/>
        </w:rPr>
        <w:t>Implements database operations related to the cinema board.</w:t>
      </w:r>
    </w:p>
    <w:p w14:paraId="6CE031AB" w14:textId="77777777" w:rsidR="001E54F3" w:rsidRPr="001E54F3" w:rsidRDefault="003F1DE3" w:rsidP="001E54F3">
      <w:pPr>
        <w:pStyle w:val="szdfelsorols"/>
        <w:rPr>
          <w:sz w:val="26"/>
          <w:szCs w:val="26"/>
        </w:rPr>
      </w:pPr>
      <w:r w:rsidRPr="001E54F3">
        <w:rPr>
          <w:sz w:val="26"/>
          <w:szCs w:val="26"/>
        </w:rPr>
        <w:t>RestKliens:</w:t>
      </w:r>
      <w:r w:rsidR="002E065E" w:rsidRPr="001E54F3">
        <w:rPr>
          <w:sz w:val="26"/>
          <w:szCs w:val="26"/>
        </w:rPr>
        <w:t xml:space="preserve"> </w:t>
      </w:r>
      <w:r w:rsidR="001E54F3" w:rsidRPr="001E54F3">
        <w:rPr>
          <w:sz w:val="26"/>
          <w:szCs w:val="26"/>
        </w:rPr>
        <w:t>Functions of communication with the rest server in task 2.</w:t>
      </w:r>
    </w:p>
    <w:p w14:paraId="7A7D0033" w14:textId="77777777" w:rsidR="001E54F3" w:rsidRPr="001E54F3" w:rsidRDefault="003F1DE3" w:rsidP="001E54F3">
      <w:pPr>
        <w:pStyle w:val="szdfelsorols"/>
        <w:rPr>
          <w:sz w:val="26"/>
          <w:szCs w:val="26"/>
        </w:rPr>
      </w:pPr>
      <w:r w:rsidRPr="001E54F3">
        <w:rPr>
          <w:sz w:val="26"/>
          <w:szCs w:val="26"/>
        </w:rPr>
        <w:t xml:space="preserve">RestUser: </w:t>
      </w:r>
      <w:r w:rsidR="001E54F3" w:rsidRPr="001E54F3">
        <w:rPr>
          <w:sz w:val="26"/>
          <w:szCs w:val="26"/>
        </w:rPr>
        <w:t>Model required for the rest server in task 2.</w:t>
      </w:r>
    </w:p>
    <w:p w14:paraId="03D6EF32" w14:textId="1C8FDEA8" w:rsidR="00550C2B" w:rsidRPr="001E54F3" w:rsidRDefault="00441D1B" w:rsidP="001E54F3">
      <w:pPr>
        <w:pStyle w:val="szdfelsorols"/>
        <w:rPr>
          <w:sz w:val="26"/>
          <w:szCs w:val="26"/>
        </w:rPr>
      </w:pPr>
      <w:r w:rsidRPr="001E54F3">
        <w:rPr>
          <w:sz w:val="26"/>
          <w:szCs w:val="26"/>
        </w:rPr>
        <w:t xml:space="preserve">Launcher: </w:t>
      </w:r>
      <w:r w:rsidR="001E54F3" w:rsidRPr="001E54F3">
        <w:rPr>
          <w:sz w:val="26"/>
          <w:szCs w:val="26"/>
        </w:rPr>
        <w:t>Helps translate the project into a jar file.</w:t>
      </w:r>
    </w:p>
    <w:p w14:paraId="30C517A1" w14:textId="6AB1C7D0" w:rsidR="00A44F97" w:rsidRPr="00952EE9" w:rsidRDefault="00952EE9" w:rsidP="00A44F97">
      <w:pPr>
        <w:pStyle w:val="szdcmsor1"/>
        <w:rPr>
          <w:sz w:val="32"/>
          <w:szCs w:val="32"/>
        </w:rPr>
      </w:pPr>
      <w:r w:rsidRPr="00952EE9">
        <w:rPr>
          <w:sz w:val="32"/>
          <w:szCs w:val="32"/>
        </w:rPr>
        <w:lastRenderedPageBreak/>
        <w:t>Screenshots</w:t>
      </w:r>
    </w:p>
    <w:p w14:paraId="480ACA6C" w14:textId="4877882A" w:rsidR="00550C2B" w:rsidRPr="001E54F3" w:rsidRDefault="001E54F3" w:rsidP="00154397">
      <w:pPr>
        <w:pStyle w:val="szdcmsor2"/>
        <w:rPr>
          <w:sz w:val="30"/>
          <w:szCs w:val="30"/>
        </w:rPr>
      </w:pPr>
      <w:r>
        <w:rPr>
          <w:sz w:val="30"/>
          <w:szCs w:val="30"/>
        </w:rPr>
        <w:t>Mainboard</w:t>
      </w:r>
    </w:p>
    <w:p w14:paraId="6C15344C" w14:textId="02FAEA30" w:rsidR="001E54F3" w:rsidRDefault="001E54F3" w:rsidP="001E54F3">
      <w:pPr>
        <w:pStyle w:val="szdszveg"/>
      </w:pPr>
    </w:p>
    <w:p w14:paraId="61B848D3" w14:textId="6EF6DDFF" w:rsidR="001E54F3" w:rsidRPr="001E54F3" w:rsidRDefault="001E54F3" w:rsidP="001E54F3">
      <w:pPr>
        <w:pStyle w:val="szdszveg"/>
      </w:pPr>
      <w:r w:rsidRPr="00550C2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DF5590" wp14:editId="47C7A640">
            <wp:simplePos x="0" y="0"/>
            <wp:positionH relativeFrom="margin">
              <wp:posOffset>-83820</wp:posOffset>
            </wp:positionH>
            <wp:positionV relativeFrom="paragraph">
              <wp:posOffset>210185</wp:posOffset>
            </wp:positionV>
            <wp:extent cx="5579110" cy="4583430"/>
            <wp:effectExtent l="0" t="0" r="2540" b="7620"/>
            <wp:wrapTopAndBottom/>
            <wp:docPr id="2" name="Kép 2" descr="https://cdn.discordapp.com/attachments/648162304176947205/104793949530516279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48162304176947205/1047939495305162792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CB094" w14:textId="4A2566F9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64EE73BD" w14:textId="06B0F1F2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49AEFA4D" w14:textId="483732AC" w:rsidR="00550C2B" w:rsidRDefault="00550C2B">
      <w:r>
        <w:br w:type="page"/>
      </w:r>
    </w:p>
    <w:p w14:paraId="1E59E68D" w14:textId="3F92DA89" w:rsidR="00550C2B" w:rsidRPr="001E54F3" w:rsidRDefault="001E54F3" w:rsidP="00154397">
      <w:pPr>
        <w:pStyle w:val="szdcmsor2"/>
        <w:rPr>
          <w:sz w:val="30"/>
          <w:szCs w:val="30"/>
        </w:rPr>
      </w:pPr>
      <w:r w:rsidRPr="001E54F3">
        <w:rPr>
          <w:sz w:val="30"/>
          <w:szCs w:val="30"/>
        </w:rPr>
        <w:lastRenderedPageBreak/>
        <w:t>Reader1</w:t>
      </w:r>
    </w:p>
    <w:p w14:paraId="6047E0F5" w14:textId="6AF7D4C5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2375AF27" w14:textId="40AA80A1" w:rsidR="00550C2B" w:rsidRDefault="001E54F3">
      <w:r w:rsidRPr="00550C2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B3ACB40" wp14:editId="3C3584D4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578475" cy="4724400"/>
            <wp:effectExtent l="0" t="0" r="3175" b="0"/>
            <wp:wrapSquare wrapText="bothSides"/>
            <wp:docPr id="4" name="Kép 4" descr="https://cdn.discordapp.com/attachments/648162304176947205/104793956793791290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648162304176947205/1047939567937912902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C2B">
        <w:br w:type="page"/>
      </w:r>
    </w:p>
    <w:p w14:paraId="75EB66C0" w14:textId="02928B86" w:rsidR="00550C2B" w:rsidRPr="001E54F3" w:rsidRDefault="001E54F3" w:rsidP="00154397">
      <w:pPr>
        <w:pStyle w:val="szdcmsor2"/>
        <w:rPr>
          <w:sz w:val="30"/>
          <w:szCs w:val="30"/>
        </w:rPr>
      </w:pPr>
      <w:r w:rsidRPr="001E54F3">
        <w:rPr>
          <w:sz w:val="30"/>
          <w:szCs w:val="30"/>
        </w:rPr>
        <w:lastRenderedPageBreak/>
        <w:t>Reader2</w:t>
      </w:r>
    </w:p>
    <w:p w14:paraId="3ED3B234" w14:textId="74000DF7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75151841" w14:textId="4124B0F2" w:rsidR="00550C2B" w:rsidRDefault="001E54F3">
      <w:bookmarkStart w:id="3" w:name="_Toc120828579"/>
      <w:r w:rsidRPr="00550C2B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053EF13" wp14:editId="5B65DDF1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578475" cy="4324350"/>
            <wp:effectExtent l="0" t="0" r="3175" b="0"/>
            <wp:wrapSquare wrapText="bothSides"/>
            <wp:docPr id="5" name="Kép 5" descr="https://cdn.discordapp.com/attachments/648162304176947205/104793963914461596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48162304176947205/1047939639144615966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  <w:r w:rsidR="00550C2B">
        <w:br w:type="page"/>
      </w:r>
    </w:p>
    <w:p w14:paraId="26E677CF" w14:textId="305836B6" w:rsidR="00550C2B" w:rsidRPr="001E54F3" w:rsidRDefault="001E54F3" w:rsidP="00154397">
      <w:pPr>
        <w:pStyle w:val="szdcmsor2"/>
        <w:rPr>
          <w:sz w:val="30"/>
          <w:szCs w:val="30"/>
        </w:rPr>
      </w:pPr>
      <w:r w:rsidRPr="001E54F3">
        <w:rPr>
          <w:sz w:val="30"/>
          <w:szCs w:val="30"/>
        </w:rPr>
        <w:lastRenderedPageBreak/>
        <w:t>Fill in information</w:t>
      </w:r>
    </w:p>
    <w:p w14:paraId="318E98BC" w14:textId="1DEA683C" w:rsidR="00550C2B" w:rsidRDefault="001E54F3" w:rsidP="00550C2B">
      <w:pPr>
        <w:pStyle w:val="szdfelsorols"/>
        <w:numPr>
          <w:ilvl w:val="0"/>
          <w:numId w:val="0"/>
        </w:numPr>
        <w:ind w:left="1117"/>
      </w:pPr>
      <w:r w:rsidRPr="00550C2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A676174" wp14:editId="6102511F">
            <wp:simplePos x="0" y="0"/>
            <wp:positionH relativeFrom="margin">
              <wp:align>right</wp:align>
            </wp:positionH>
            <wp:positionV relativeFrom="paragraph">
              <wp:posOffset>415290</wp:posOffset>
            </wp:positionV>
            <wp:extent cx="5578475" cy="4343400"/>
            <wp:effectExtent l="0" t="0" r="3175" b="0"/>
            <wp:wrapSquare wrapText="bothSides"/>
            <wp:docPr id="7" name="Kép 7" descr="https://cdn.discordapp.com/attachments/648162304176947205/104793976725124306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648162304176947205/1047939767251243068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0318B" w14:textId="77777777" w:rsidR="00550C2B" w:rsidRDefault="00550C2B">
      <w:r>
        <w:br w:type="page"/>
      </w:r>
    </w:p>
    <w:p w14:paraId="1B875ECD" w14:textId="7FEA339C" w:rsidR="00550C2B" w:rsidRPr="001E54F3" w:rsidRDefault="00550C2B" w:rsidP="00154397">
      <w:pPr>
        <w:pStyle w:val="szdcmsor2"/>
        <w:rPr>
          <w:sz w:val="30"/>
          <w:szCs w:val="30"/>
        </w:rPr>
      </w:pPr>
      <w:bookmarkStart w:id="4" w:name="_Toc120828581"/>
      <w:r w:rsidRPr="001E54F3">
        <w:rPr>
          <w:sz w:val="30"/>
          <w:szCs w:val="30"/>
        </w:rPr>
        <w:lastRenderedPageBreak/>
        <w:t>M</w:t>
      </w:r>
      <w:bookmarkEnd w:id="4"/>
      <w:r w:rsidR="001E54F3" w:rsidRPr="001E54F3">
        <w:rPr>
          <w:sz w:val="30"/>
          <w:szCs w:val="30"/>
        </w:rPr>
        <w:t>odification</w:t>
      </w:r>
    </w:p>
    <w:p w14:paraId="72A6C182" w14:textId="779C5A94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39A24C3D" w14:textId="444BD268" w:rsidR="00550C2B" w:rsidRDefault="001E54F3">
      <w:r w:rsidRPr="00550C2B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0ECA236" wp14:editId="1C06658C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578475" cy="4314825"/>
            <wp:effectExtent l="0" t="0" r="3175" b="9525"/>
            <wp:wrapSquare wrapText="bothSides"/>
            <wp:docPr id="9" name="Kép 9" descr="https://cdn.discordapp.com/attachments/648162304176947205/104793983722063059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648162304176947205/1047939837220630599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C2B">
        <w:br w:type="page"/>
      </w:r>
    </w:p>
    <w:p w14:paraId="51FE03A6" w14:textId="61B098B7" w:rsidR="00550C2B" w:rsidRPr="001E54F3" w:rsidRDefault="001E54F3" w:rsidP="00154397">
      <w:pPr>
        <w:pStyle w:val="szdcmsor2"/>
        <w:rPr>
          <w:sz w:val="30"/>
          <w:szCs w:val="30"/>
        </w:rPr>
      </w:pPr>
      <w:r w:rsidRPr="001E54F3">
        <w:rPr>
          <w:sz w:val="30"/>
          <w:szCs w:val="30"/>
        </w:rPr>
        <w:lastRenderedPageBreak/>
        <w:t>Deletion</w:t>
      </w:r>
    </w:p>
    <w:p w14:paraId="70CCBEE7" w14:textId="681E817B" w:rsidR="00550C2B" w:rsidRDefault="00550C2B" w:rsidP="00550C2B">
      <w:pPr>
        <w:pStyle w:val="szdfelsorols"/>
        <w:numPr>
          <w:ilvl w:val="0"/>
          <w:numId w:val="0"/>
        </w:numPr>
        <w:ind w:left="1117"/>
      </w:pPr>
      <w:r w:rsidRPr="00550C2B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2FD45AA" wp14:editId="4C00E642">
            <wp:simplePos x="0" y="0"/>
            <wp:positionH relativeFrom="page">
              <wp:posOffset>990600</wp:posOffset>
            </wp:positionH>
            <wp:positionV relativeFrom="paragraph">
              <wp:posOffset>443230</wp:posOffset>
            </wp:positionV>
            <wp:extent cx="5578475" cy="4333875"/>
            <wp:effectExtent l="0" t="0" r="3175" b="9525"/>
            <wp:wrapTight wrapText="bothSides">
              <wp:wrapPolygon edited="0">
                <wp:start x="0" y="0"/>
                <wp:lineTo x="0" y="21553"/>
                <wp:lineTo x="21539" y="21553"/>
                <wp:lineTo x="21539" y="0"/>
                <wp:lineTo x="0" y="0"/>
              </wp:wrapPolygon>
            </wp:wrapTight>
            <wp:docPr id="10" name="Kép 10" descr="https://cdn.discordapp.com/attachments/648162304176947205/104793992538490065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648162304176947205/1047939925384900659/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0C2B" w:rsidSect="00E739BF">
      <w:footerReference w:type="default" r:id="rId18"/>
      <w:footerReference w:type="first" r:id="rId19"/>
      <w:pgSz w:w="11906" w:h="16838" w:code="9"/>
      <w:pgMar w:top="1418" w:right="1418" w:bottom="1418" w:left="1418" w:header="709" w:footer="709" w:gutter="284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399BF" w14:textId="77777777" w:rsidR="00E942FF" w:rsidRDefault="00E942FF" w:rsidP="00402F50">
      <w:r>
        <w:separator/>
      </w:r>
    </w:p>
  </w:endnote>
  <w:endnote w:type="continuationSeparator" w:id="0">
    <w:p w14:paraId="72968C28" w14:textId="77777777" w:rsidR="00E942FF" w:rsidRDefault="00E942FF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8A32A" w14:textId="2B56CA63" w:rsidR="00E739BF" w:rsidRDefault="00E739BF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  <w:r>
      <w:tab/>
    </w:r>
    <w:r w:rsidR="007D032D">
      <w:fldChar w:fldCharType="begin"/>
    </w:r>
    <w:r w:rsidR="007D032D">
      <w:instrText xml:space="preserve"> PAGE   \* MERGEFORMAT </w:instrText>
    </w:r>
    <w:r w:rsidR="007D032D">
      <w:fldChar w:fldCharType="separate"/>
    </w:r>
    <w:r w:rsidR="00962264">
      <w:rPr>
        <w:noProof/>
      </w:rPr>
      <w:t>15</w:t>
    </w:r>
    <w:r w:rsidR="007D03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8A32B" w14:textId="77777777" w:rsidR="00E739BF" w:rsidRDefault="00E739BF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D3D6A" w14:textId="77777777" w:rsidR="00E942FF" w:rsidRDefault="00E942FF" w:rsidP="00402F50">
      <w:r>
        <w:separator/>
      </w:r>
    </w:p>
  </w:footnote>
  <w:footnote w:type="continuationSeparator" w:id="0">
    <w:p w14:paraId="0D23E518" w14:textId="77777777" w:rsidR="00E942FF" w:rsidRDefault="00E942FF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8C53957"/>
    <w:multiLevelType w:val="multilevel"/>
    <w:tmpl w:val="005A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EA94CDD"/>
    <w:multiLevelType w:val="multilevel"/>
    <w:tmpl w:val="F068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60A2D8C"/>
    <w:multiLevelType w:val="multilevel"/>
    <w:tmpl w:val="2B90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00430"/>
    <w:multiLevelType w:val="hybridMultilevel"/>
    <w:tmpl w:val="9FECC6A2"/>
    <w:lvl w:ilvl="0" w:tplc="040E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5B89670E"/>
    <w:multiLevelType w:val="multilevel"/>
    <w:tmpl w:val="871E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4"/>
    <w:lvlOverride w:ilvl="0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1"/>
  </w:num>
  <w:num w:numId="16">
    <w:abstractNumId w:val="3"/>
  </w:num>
  <w:num w:numId="17">
    <w:abstractNumId w:val="6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7B"/>
    <w:rsid w:val="00006E15"/>
    <w:rsid w:val="0001538C"/>
    <w:rsid w:val="0003142F"/>
    <w:rsid w:val="0004053A"/>
    <w:rsid w:val="00056DF2"/>
    <w:rsid w:val="000638B8"/>
    <w:rsid w:val="000678C9"/>
    <w:rsid w:val="000A13A3"/>
    <w:rsid w:val="000B54A5"/>
    <w:rsid w:val="000B59BE"/>
    <w:rsid w:val="000C7BCF"/>
    <w:rsid w:val="0010025D"/>
    <w:rsid w:val="00113495"/>
    <w:rsid w:val="00140E25"/>
    <w:rsid w:val="00154397"/>
    <w:rsid w:val="00163435"/>
    <w:rsid w:val="001C4188"/>
    <w:rsid w:val="001C6720"/>
    <w:rsid w:val="001D4F80"/>
    <w:rsid w:val="001E1FE9"/>
    <w:rsid w:val="001E34EA"/>
    <w:rsid w:val="001E54F3"/>
    <w:rsid w:val="00203A33"/>
    <w:rsid w:val="0021040A"/>
    <w:rsid w:val="0022549B"/>
    <w:rsid w:val="002261B5"/>
    <w:rsid w:val="00237263"/>
    <w:rsid w:val="00267D3B"/>
    <w:rsid w:val="002B2134"/>
    <w:rsid w:val="002C6AEF"/>
    <w:rsid w:val="002E065E"/>
    <w:rsid w:val="002E35EC"/>
    <w:rsid w:val="002E7073"/>
    <w:rsid w:val="002F1BA7"/>
    <w:rsid w:val="002F4136"/>
    <w:rsid w:val="00303042"/>
    <w:rsid w:val="0031358B"/>
    <w:rsid w:val="00313D14"/>
    <w:rsid w:val="003156EC"/>
    <w:rsid w:val="00316151"/>
    <w:rsid w:val="0032423C"/>
    <w:rsid w:val="00352069"/>
    <w:rsid w:val="00357D0D"/>
    <w:rsid w:val="0037524C"/>
    <w:rsid w:val="00385570"/>
    <w:rsid w:val="003A243D"/>
    <w:rsid w:val="003B125B"/>
    <w:rsid w:val="003B1866"/>
    <w:rsid w:val="003D3D99"/>
    <w:rsid w:val="003F1DE3"/>
    <w:rsid w:val="00402F50"/>
    <w:rsid w:val="00405EB7"/>
    <w:rsid w:val="0040660C"/>
    <w:rsid w:val="00407B06"/>
    <w:rsid w:val="004116B9"/>
    <w:rsid w:val="00441D1B"/>
    <w:rsid w:val="00445A1E"/>
    <w:rsid w:val="00456768"/>
    <w:rsid w:val="00470368"/>
    <w:rsid w:val="00473888"/>
    <w:rsid w:val="00483733"/>
    <w:rsid w:val="004914CD"/>
    <w:rsid w:val="00494EA7"/>
    <w:rsid w:val="004C7BE7"/>
    <w:rsid w:val="004D5CBE"/>
    <w:rsid w:val="004D7E4B"/>
    <w:rsid w:val="005148DB"/>
    <w:rsid w:val="005265A3"/>
    <w:rsid w:val="00533EAC"/>
    <w:rsid w:val="00534E32"/>
    <w:rsid w:val="00537E8D"/>
    <w:rsid w:val="00550C2B"/>
    <w:rsid w:val="00556B13"/>
    <w:rsid w:val="005601CD"/>
    <w:rsid w:val="005841D2"/>
    <w:rsid w:val="005A336B"/>
    <w:rsid w:val="005A5AA7"/>
    <w:rsid w:val="005A604D"/>
    <w:rsid w:val="005C7692"/>
    <w:rsid w:val="005D62D9"/>
    <w:rsid w:val="005E1AC2"/>
    <w:rsid w:val="005E5446"/>
    <w:rsid w:val="005E7DAF"/>
    <w:rsid w:val="00623CC4"/>
    <w:rsid w:val="0063280A"/>
    <w:rsid w:val="006401F4"/>
    <w:rsid w:val="006440D9"/>
    <w:rsid w:val="00671C7B"/>
    <w:rsid w:val="00676B66"/>
    <w:rsid w:val="00680CD7"/>
    <w:rsid w:val="00681B86"/>
    <w:rsid w:val="00693FD2"/>
    <w:rsid w:val="006A4F4E"/>
    <w:rsid w:val="006B52C9"/>
    <w:rsid w:val="006F230B"/>
    <w:rsid w:val="0070054F"/>
    <w:rsid w:val="0073548C"/>
    <w:rsid w:val="0077332E"/>
    <w:rsid w:val="007903F5"/>
    <w:rsid w:val="007A72B2"/>
    <w:rsid w:val="007D032D"/>
    <w:rsid w:val="007E4513"/>
    <w:rsid w:val="007E7D34"/>
    <w:rsid w:val="00803C16"/>
    <w:rsid w:val="00821583"/>
    <w:rsid w:val="00824167"/>
    <w:rsid w:val="008331FE"/>
    <w:rsid w:val="00842494"/>
    <w:rsid w:val="00845126"/>
    <w:rsid w:val="00857345"/>
    <w:rsid w:val="008616F8"/>
    <w:rsid w:val="008712F5"/>
    <w:rsid w:val="008C3D48"/>
    <w:rsid w:val="008C78A7"/>
    <w:rsid w:val="008E2628"/>
    <w:rsid w:val="008F3970"/>
    <w:rsid w:val="008F473A"/>
    <w:rsid w:val="00926629"/>
    <w:rsid w:val="0094077D"/>
    <w:rsid w:val="00950F31"/>
    <w:rsid w:val="00952EE9"/>
    <w:rsid w:val="00954972"/>
    <w:rsid w:val="00954F25"/>
    <w:rsid w:val="00962264"/>
    <w:rsid w:val="00984614"/>
    <w:rsid w:val="009B5D79"/>
    <w:rsid w:val="009B7DC2"/>
    <w:rsid w:val="009F5597"/>
    <w:rsid w:val="00A00141"/>
    <w:rsid w:val="00A0050F"/>
    <w:rsid w:val="00A03A72"/>
    <w:rsid w:val="00A1226E"/>
    <w:rsid w:val="00A12C1B"/>
    <w:rsid w:val="00A24DC8"/>
    <w:rsid w:val="00A33C17"/>
    <w:rsid w:val="00A44F97"/>
    <w:rsid w:val="00A52803"/>
    <w:rsid w:val="00A60BBE"/>
    <w:rsid w:val="00A6121C"/>
    <w:rsid w:val="00A6211D"/>
    <w:rsid w:val="00A72F2E"/>
    <w:rsid w:val="00A75FC3"/>
    <w:rsid w:val="00A762AA"/>
    <w:rsid w:val="00A90050"/>
    <w:rsid w:val="00AA4A0C"/>
    <w:rsid w:val="00AC247F"/>
    <w:rsid w:val="00AC651D"/>
    <w:rsid w:val="00AD4AA5"/>
    <w:rsid w:val="00AD4B07"/>
    <w:rsid w:val="00AD77F8"/>
    <w:rsid w:val="00AE0F4B"/>
    <w:rsid w:val="00AF7022"/>
    <w:rsid w:val="00B02692"/>
    <w:rsid w:val="00B10825"/>
    <w:rsid w:val="00B1628F"/>
    <w:rsid w:val="00B2740D"/>
    <w:rsid w:val="00B33AA7"/>
    <w:rsid w:val="00B52BCC"/>
    <w:rsid w:val="00B702E2"/>
    <w:rsid w:val="00B86236"/>
    <w:rsid w:val="00BA4AF3"/>
    <w:rsid w:val="00BB6EB8"/>
    <w:rsid w:val="00BD7615"/>
    <w:rsid w:val="00BE51C4"/>
    <w:rsid w:val="00BF10E4"/>
    <w:rsid w:val="00C041FB"/>
    <w:rsid w:val="00C12F69"/>
    <w:rsid w:val="00C15EB7"/>
    <w:rsid w:val="00C40553"/>
    <w:rsid w:val="00C40F27"/>
    <w:rsid w:val="00C42628"/>
    <w:rsid w:val="00C47342"/>
    <w:rsid w:val="00C56E0B"/>
    <w:rsid w:val="00C774A9"/>
    <w:rsid w:val="00C8527B"/>
    <w:rsid w:val="00CD256A"/>
    <w:rsid w:val="00CD37BA"/>
    <w:rsid w:val="00CE463A"/>
    <w:rsid w:val="00D2466E"/>
    <w:rsid w:val="00D25C17"/>
    <w:rsid w:val="00D26B5E"/>
    <w:rsid w:val="00D61E68"/>
    <w:rsid w:val="00D62D1C"/>
    <w:rsid w:val="00D84267"/>
    <w:rsid w:val="00DA0C66"/>
    <w:rsid w:val="00DA125E"/>
    <w:rsid w:val="00DA7F31"/>
    <w:rsid w:val="00DB12A0"/>
    <w:rsid w:val="00DB720A"/>
    <w:rsid w:val="00DC0199"/>
    <w:rsid w:val="00DD6474"/>
    <w:rsid w:val="00DF75A4"/>
    <w:rsid w:val="00E142D1"/>
    <w:rsid w:val="00E26433"/>
    <w:rsid w:val="00E3627F"/>
    <w:rsid w:val="00E444DB"/>
    <w:rsid w:val="00E673D8"/>
    <w:rsid w:val="00E70D78"/>
    <w:rsid w:val="00E71579"/>
    <w:rsid w:val="00E739BF"/>
    <w:rsid w:val="00E942FF"/>
    <w:rsid w:val="00EA130B"/>
    <w:rsid w:val="00EA5D04"/>
    <w:rsid w:val="00EF0431"/>
    <w:rsid w:val="00EF247D"/>
    <w:rsid w:val="00EF77FA"/>
    <w:rsid w:val="00F01BCD"/>
    <w:rsid w:val="00F15460"/>
    <w:rsid w:val="00F225E4"/>
    <w:rsid w:val="00F245F7"/>
    <w:rsid w:val="00F31089"/>
    <w:rsid w:val="00F32418"/>
    <w:rsid w:val="00F37E77"/>
    <w:rsid w:val="00F509ED"/>
    <w:rsid w:val="00F54CAC"/>
    <w:rsid w:val="00F57F44"/>
    <w:rsid w:val="00F61E05"/>
    <w:rsid w:val="00F7043C"/>
    <w:rsid w:val="00F802FB"/>
    <w:rsid w:val="00F909C9"/>
    <w:rsid w:val="00F94734"/>
    <w:rsid w:val="00FA7DD9"/>
    <w:rsid w:val="00FC1A03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A296"/>
  <w15:docId w15:val="{2B123AC5-B175-4452-A590-19DED9E4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38C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FE1A22"/>
    <w:rPr>
      <w:rFonts w:eastAsia="Calibr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1A22"/>
    <w:rPr>
      <w:rFonts w:ascii="Times New Roman" w:eastAsia="Calibri" w:hAnsi="Times New Roman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02F5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F50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50"/>
    <w:rPr>
      <w:rFonts w:cstheme="minorBidi"/>
    </w:rPr>
  </w:style>
  <w:style w:type="paragraph" w:customStyle="1" w:styleId="szdszveg">
    <w:name w:val="szd_szöveg"/>
    <w:basedOn w:val="Norma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a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a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a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a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al"/>
    <w:next w:val="szdszveg"/>
    <w:qFormat/>
    <w:rsid w:val="00CD37BA"/>
    <w:pPr>
      <w:keepNext/>
      <w:numPr>
        <w:ilvl w:val="1"/>
        <w:numId w:val="3"/>
      </w:numPr>
      <w:spacing w:before="240" w:line="360" w:lineRule="auto"/>
      <w:ind w:left="737" w:hanging="567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  <w:ind w:left="1020" w:hanging="68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TableGrid">
    <w:name w:val="Table Grid"/>
    <w:basedOn w:val="TableNormal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SubtleEmphasis">
    <w:name w:val="Subtle Emphasis"/>
    <w:basedOn w:val="DefaultParagraphFont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PlaceholderText">
    <w:name w:val="Placeholder Text"/>
    <w:basedOn w:val="DefaultParagraphFont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CommentReference">
    <w:name w:val="annotation reference"/>
    <w:basedOn w:val="DefaultParagraphFont"/>
    <w:uiPriority w:val="99"/>
    <w:semiHidden/>
    <w:unhideWhenUsed/>
    <w:rsid w:val="00C15EB7"/>
    <w:rPr>
      <w:sz w:val="16"/>
      <w:szCs w:val="16"/>
    </w:rPr>
  </w:style>
  <w:style w:type="paragraph" w:customStyle="1" w:styleId="paragraph">
    <w:name w:val="paragraph"/>
    <w:basedOn w:val="Normal"/>
    <w:rsid w:val="00676B66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ormaltextrun">
    <w:name w:val="normaltextrun"/>
    <w:basedOn w:val="DefaultParagraphFont"/>
    <w:rsid w:val="00676B66"/>
  </w:style>
  <w:style w:type="character" w:customStyle="1" w:styleId="eop">
    <w:name w:val="eop"/>
    <w:basedOn w:val="DefaultParagraphFont"/>
    <w:rsid w:val="00676B66"/>
  </w:style>
  <w:style w:type="character" w:customStyle="1" w:styleId="spellingerror">
    <w:name w:val="spellingerror"/>
    <w:basedOn w:val="DefaultParagraphFont"/>
    <w:rsid w:val="00676B66"/>
  </w:style>
  <w:style w:type="character" w:customStyle="1" w:styleId="contextualspellingandgrammarerror">
    <w:name w:val="contextualspellingandgrammarerror"/>
    <w:basedOn w:val="DefaultParagraphFont"/>
    <w:rsid w:val="00676B66"/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5265A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0054F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7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7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72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66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8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3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53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27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4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6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F95281F39C49C458466679BDDB44C60" ma:contentTypeVersion="2" ma:contentTypeDescription="Új dokumentum létrehozása." ma:contentTypeScope="" ma:versionID="6f77daaf3fb85c29f38d1cb7a678c5fa">
  <xsd:schema xmlns:xsd="http://www.w3.org/2001/XMLSchema" xmlns:xs="http://www.w3.org/2001/XMLSchema" xmlns:p="http://schemas.microsoft.com/office/2006/metadata/properties" xmlns:ns2="1efd7352-b5d1-457b-b46f-20a774bd476b" targetNamespace="http://schemas.microsoft.com/office/2006/metadata/properties" ma:root="true" ma:fieldsID="867e7378d4ccc960832eddf2a7bace8f" ns2:_="">
    <xsd:import namespace="1efd7352-b5d1-457b-b46f-20a774bd4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d7352-b5d1-457b-b46f-20a774bd47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219586-3FCB-4C7C-9639-F6C4D97A5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46355D-A923-4BF1-A3C9-39C7C3236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d7352-b5d1-457b-b46f-20a774bd4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3F36C4-47C3-4E97-A7DA-AD0D18E57C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C08DFD-0163-4720-BF04-274EB562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78</TotalTime>
  <Pages>13</Pages>
  <Words>1050</Words>
  <Characters>5990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Hoang61</cp:lastModifiedBy>
  <cp:revision>9</cp:revision>
  <dcterms:created xsi:type="dcterms:W3CDTF">2024-06-30T22:21:00Z</dcterms:created>
  <dcterms:modified xsi:type="dcterms:W3CDTF">2024-07-01T00:54:00Z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0x0101005F95281F39C49C458466679BDDB44C60</vt:lpwstr>
  </property>
</Properties>
</file>